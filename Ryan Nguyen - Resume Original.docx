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r>
        <w:t>Behance: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07A478CF" w14:textId="59786216" w:rsidR="00530E27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  <w:r w:rsidR="007D2643">
        <w:t xml:space="preserve"> </w:t>
      </w:r>
      <w:r w:rsidR="00D660B4">
        <w:t xml:space="preserve"> 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7003F3A9" w:rsidR="00916DC8" w:rsidRDefault="00916DC8" w:rsidP="00FA6CB8">
      <w:pPr>
        <w:pStyle w:val="ListBullet"/>
      </w:pPr>
      <w:r>
        <w:t>Algorithms &amp; Data Structures, Software Engineering, Test-driven Development, Full-stack Programming,</w:t>
      </w:r>
      <w:r w:rsidR="00225F0D" w:rsidRPr="00225F0D">
        <w:t xml:space="preserve"> </w:t>
      </w:r>
      <w:r w:rsidR="00225F0D">
        <w:t>Database,</w:t>
      </w:r>
      <w:r>
        <w:t xml:space="preserve"> Machine Learning</w:t>
      </w:r>
      <w:r w:rsidR="00523E67">
        <w:t>, Networking.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0DE6E57B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  <w:r w:rsidR="00455C82">
        <w:t xml:space="preserve"> 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 xml:space="preserve">, Vite, </w:t>
      </w:r>
      <w:proofErr w:type="spellStart"/>
      <w:r w:rsidR="00B13905">
        <w:t>C</w:t>
      </w:r>
      <w:r w:rsidR="00505829">
        <w:t>m</w:t>
      </w:r>
      <w:r w:rsidR="00B13905">
        <w:t>ake</w:t>
      </w:r>
      <w:proofErr w:type="spellEnd"/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 xml:space="preserve">AA in Computer </w:t>
            </w:r>
            <w:r w:rsidR="007C1DB3" w:rsidRPr="00246243">
              <w:rPr>
                <w:b/>
                <w:bCs/>
                <w:sz w:val="24"/>
                <w:szCs w:val="24"/>
              </w:rPr>
              <w:t>Science</w:t>
            </w:r>
          </w:p>
        </w:tc>
        <w:tc>
          <w:tcPr>
            <w:tcW w:w="4963" w:type="dxa"/>
          </w:tcPr>
          <w:p w14:paraId="01E890A1" w14:textId="07D36219" w:rsidR="00E438DA" w:rsidRPr="00246243" w:rsidRDefault="00E438DA" w:rsidP="00516DDD">
            <w:pPr>
              <w:rPr>
                <w:b/>
                <w:bCs/>
                <w:sz w:val="24"/>
                <w:szCs w:val="24"/>
              </w:rPr>
            </w:pPr>
            <w:r w:rsidRPr="00246243">
              <w:rPr>
                <w:b/>
                <w:bCs/>
                <w:sz w:val="24"/>
                <w:szCs w:val="24"/>
              </w:rPr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09C66999" w:rsidR="00E438DA" w:rsidRDefault="00E438DA" w:rsidP="00E438DA">
            <w:r>
              <w:t>Bellevue College | Washington |</w:t>
            </w:r>
            <w:r w:rsidR="002D329C">
              <w:t xml:space="preserve"> </w:t>
            </w:r>
            <w:r>
              <w:t>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 xml:space="preserve">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 xml:space="preserve">Edmonds College, </w:t>
      </w:r>
      <w:proofErr w:type="spellStart"/>
      <w:r w:rsidRPr="00FA6CB8">
        <w:t>Wa</w:t>
      </w:r>
      <w:proofErr w:type="spellEnd"/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AB36E0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8EDCE" w14:textId="77777777" w:rsidR="00083F49" w:rsidRDefault="00083F49">
      <w:pPr>
        <w:spacing w:after="0"/>
      </w:pPr>
      <w:r>
        <w:separator/>
      </w:r>
    </w:p>
  </w:endnote>
  <w:endnote w:type="continuationSeparator" w:id="0">
    <w:p w14:paraId="284BD4E8" w14:textId="77777777" w:rsidR="00083F49" w:rsidRDefault="00083F49">
      <w:pPr>
        <w:spacing w:after="0"/>
      </w:pPr>
      <w:r>
        <w:continuationSeparator/>
      </w:r>
    </w:p>
  </w:endnote>
  <w:endnote w:type="continuationNotice" w:id="1">
    <w:p w14:paraId="54363B18" w14:textId="77777777" w:rsidR="00083F49" w:rsidRDefault="00083F4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391BE" w14:textId="77777777" w:rsidR="00083F49" w:rsidRDefault="00083F49">
      <w:pPr>
        <w:spacing w:after="0"/>
      </w:pPr>
      <w:r>
        <w:separator/>
      </w:r>
    </w:p>
  </w:footnote>
  <w:footnote w:type="continuationSeparator" w:id="0">
    <w:p w14:paraId="4A869F42" w14:textId="77777777" w:rsidR="00083F49" w:rsidRDefault="00083F49">
      <w:pPr>
        <w:spacing w:after="0"/>
      </w:pPr>
      <w:r>
        <w:continuationSeparator/>
      </w:r>
    </w:p>
  </w:footnote>
  <w:footnote w:type="continuationNotice" w:id="1">
    <w:p w14:paraId="5CAF0B48" w14:textId="77777777" w:rsidR="00083F49" w:rsidRDefault="00083F4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640C5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83F49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0B89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3E5B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84BB2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653D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37BC5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36E0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23B8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517A"/>
    <w:rsid w:val="00CB5901"/>
    <w:rsid w:val="00CB5CD3"/>
    <w:rsid w:val="00CB64F4"/>
    <w:rsid w:val="00CB6694"/>
    <w:rsid w:val="00CC37A2"/>
    <w:rsid w:val="00CE4A8F"/>
    <w:rsid w:val="00D04152"/>
    <w:rsid w:val="00D06A66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24904"/>
    <w:rsid w:val="000416D6"/>
    <w:rsid w:val="000C7202"/>
    <w:rsid w:val="0018289A"/>
    <w:rsid w:val="0018468B"/>
    <w:rsid w:val="002130A0"/>
    <w:rsid w:val="00361BDF"/>
    <w:rsid w:val="00377434"/>
    <w:rsid w:val="00380B82"/>
    <w:rsid w:val="003814F8"/>
    <w:rsid w:val="0045729E"/>
    <w:rsid w:val="004C572C"/>
    <w:rsid w:val="005930C0"/>
    <w:rsid w:val="006052A7"/>
    <w:rsid w:val="00654F0E"/>
    <w:rsid w:val="006A014E"/>
    <w:rsid w:val="006C17EF"/>
    <w:rsid w:val="006E5C58"/>
    <w:rsid w:val="00710FE8"/>
    <w:rsid w:val="0080792E"/>
    <w:rsid w:val="00846FB7"/>
    <w:rsid w:val="008668C2"/>
    <w:rsid w:val="00927ACC"/>
    <w:rsid w:val="009845B9"/>
    <w:rsid w:val="00AA2A6F"/>
    <w:rsid w:val="00C61824"/>
    <w:rsid w:val="00CB5901"/>
    <w:rsid w:val="00CD021C"/>
    <w:rsid w:val="00D67D8D"/>
    <w:rsid w:val="00DF4F80"/>
    <w:rsid w:val="00EF34F1"/>
    <w:rsid w:val="00F577A7"/>
    <w:rsid w:val="00F93172"/>
    <w:rsid w:val="00FB4CD8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6</TotalTime>
  <Pages>2</Pages>
  <Words>540</Words>
  <Characters>3272</Characters>
  <Application>Microsoft Office Word</Application>
  <DocSecurity>0</DocSecurity>
  <Lines>109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4</cp:revision>
  <dcterms:created xsi:type="dcterms:W3CDTF">2024-10-19T21:42:00Z</dcterms:created>
  <dcterms:modified xsi:type="dcterms:W3CDTF">2024-10-19T22:47:00Z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