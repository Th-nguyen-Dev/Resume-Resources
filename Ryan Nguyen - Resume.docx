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777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534479" w14:paraId="5320DBE7" w14:textId="77777777" w:rsidTr="007F78E2">
        <w:trPr>
          <w:trHeight w:val="629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E7D11" w14:textId="77777777" w:rsidR="00534479" w:rsidRPr="00BC77DD" w:rsidRDefault="00534479" w:rsidP="00BC77DD">
            <w:pPr>
              <w:pStyle w:val="Style1"/>
              <w:framePr w:hSpace="0" w:wrap="auto" w:vAnchor="margin" w:hAnchor="text" w:xAlign="left" w:yAlign="inline"/>
            </w:pPr>
            <w:r w:rsidRPr="00BC77DD">
              <w:t>RYAN NGUYEN</w:t>
            </w:r>
          </w:p>
        </w:tc>
      </w:tr>
      <w:tr w:rsidR="005C5D01" w:rsidRPr="00752777" w14:paraId="4ED336DB" w14:textId="77777777" w:rsidTr="007F78E2"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DFECEB" w:themeFill="accent6" w:themeFillTint="33"/>
            <w:vAlign w:val="center"/>
          </w:tcPr>
          <w:p w14:paraId="2EA107F5" w14:textId="77777777" w:rsidR="005C5D01" w:rsidRPr="00752777" w:rsidRDefault="005C5D01" w:rsidP="005C5D01">
            <w:pPr>
              <w:spacing w:after="0"/>
              <w:jc w:val="center"/>
              <w:rPr>
                <w:rFonts w:ascii="Raleway" w:eastAsia="Yu Gothic Medium" w:hAnsi="Raleway" w:cs="Gautami"/>
                <w:b/>
                <w:bCs/>
                <w:spacing w:val="60"/>
                <w:sz w:val="36"/>
                <w:szCs w:val="36"/>
              </w:rPr>
            </w:pPr>
            <w:hyperlink r:id="rId11" w:history="1">
              <w:r w:rsidRPr="00752777">
                <w:rPr>
                  <w:rStyle w:val="Hyperlink"/>
                  <w:rFonts w:ascii="Raleway" w:eastAsia="Yu Gothic Medium" w:hAnsi="Raleway" w:cs="Gautami"/>
                  <w:b/>
                  <w:bCs/>
                  <w:color w:val="auto"/>
                  <w:spacing w:val="60"/>
                  <w:sz w:val="36"/>
                  <w:szCs w:val="36"/>
                  <w:u w:val="none"/>
                </w:rPr>
                <w:t>Website</w:t>
              </w:r>
            </w:hyperlink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C0DAD8" w:themeFill="accent6" w:themeFillTint="66"/>
            <w:vAlign w:val="center"/>
          </w:tcPr>
          <w:p w14:paraId="72BB1014" w14:textId="77777777" w:rsidR="005C5D01" w:rsidRPr="00752777" w:rsidRDefault="005C5D01" w:rsidP="005C5D01">
            <w:pPr>
              <w:spacing w:after="0"/>
              <w:jc w:val="center"/>
              <w:rPr>
                <w:rFonts w:ascii="Raleway" w:eastAsia="Yu Gothic Medium" w:hAnsi="Raleway" w:cs="Gautami"/>
                <w:b/>
                <w:bCs/>
                <w:spacing w:val="60"/>
                <w:sz w:val="36"/>
                <w:szCs w:val="36"/>
              </w:rPr>
            </w:pPr>
            <w:hyperlink r:id="rId12" w:history="1">
              <w:r w:rsidRPr="00752777">
                <w:rPr>
                  <w:rStyle w:val="Hyperlink"/>
                  <w:rFonts w:ascii="Raleway" w:eastAsia="Yu Gothic Medium" w:hAnsi="Raleway" w:cs="Gautami"/>
                  <w:b/>
                  <w:bCs/>
                  <w:color w:val="auto"/>
                  <w:spacing w:val="60"/>
                  <w:sz w:val="36"/>
                  <w:szCs w:val="36"/>
                  <w:u w:val="none"/>
                </w:rPr>
                <w:t>GitHub</w:t>
              </w:r>
            </w:hyperlink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0C7C5" w:themeFill="accent6" w:themeFillTint="99"/>
            <w:vAlign w:val="center"/>
          </w:tcPr>
          <w:p w14:paraId="0D64B373" w14:textId="77777777" w:rsidR="005C5D01" w:rsidRPr="00752777" w:rsidRDefault="005C5D01" w:rsidP="005C5D01">
            <w:pPr>
              <w:spacing w:after="0"/>
              <w:jc w:val="center"/>
              <w:rPr>
                <w:rFonts w:ascii="Raleway" w:eastAsia="Yu Gothic Medium" w:hAnsi="Raleway" w:cs="Gautami"/>
                <w:b/>
                <w:bCs/>
                <w:spacing w:val="60"/>
                <w:sz w:val="36"/>
                <w:szCs w:val="36"/>
              </w:rPr>
            </w:pPr>
            <w:hyperlink r:id="rId13" w:history="1">
              <w:r w:rsidRPr="00752777">
                <w:rPr>
                  <w:rStyle w:val="Hyperlink"/>
                  <w:rFonts w:ascii="Raleway" w:eastAsia="Yu Gothic Medium" w:hAnsi="Raleway" w:cs="Gautami"/>
                  <w:b/>
                  <w:bCs/>
                  <w:color w:val="auto"/>
                  <w:spacing w:val="60"/>
                  <w:sz w:val="36"/>
                  <w:szCs w:val="36"/>
                  <w:u w:val="none"/>
                </w:rPr>
                <w:t>LinkedIn</w:t>
              </w:r>
            </w:hyperlink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487B77" w:themeFill="accent6" w:themeFillShade="BF"/>
            <w:vAlign w:val="center"/>
          </w:tcPr>
          <w:p w14:paraId="6B44F0B5" w14:textId="77777777" w:rsidR="005C5D01" w:rsidRPr="00752777" w:rsidRDefault="005C5D01" w:rsidP="005C5D01">
            <w:pPr>
              <w:spacing w:after="0"/>
              <w:jc w:val="center"/>
              <w:rPr>
                <w:rFonts w:ascii="Raleway" w:eastAsia="Yu Gothic Medium" w:hAnsi="Raleway" w:cs="Gautami"/>
                <w:b/>
                <w:bCs/>
                <w:spacing w:val="60"/>
                <w:sz w:val="36"/>
                <w:szCs w:val="36"/>
              </w:rPr>
            </w:pPr>
            <w:hyperlink r:id="rId14" w:history="1">
              <w:r w:rsidRPr="00752777">
                <w:rPr>
                  <w:rStyle w:val="Hyperlink"/>
                  <w:rFonts w:ascii="Raleway" w:eastAsia="Yu Gothic Medium" w:hAnsi="Raleway" w:cs="Gautami"/>
                  <w:b/>
                  <w:bCs/>
                  <w:color w:val="auto"/>
                  <w:spacing w:val="60"/>
                  <w:sz w:val="36"/>
                  <w:szCs w:val="36"/>
                  <w:u w:val="none"/>
                </w:rPr>
                <w:t>Behance</w:t>
              </w:r>
            </w:hyperlink>
          </w:p>
        </w:tc>
      </w:tr>
      <w:tr w:rsidR="00534479" w14:paraId="43E18143" w14:textId="77777777" w:rsidTr="00752777">
        <w:trPr>
          <w:trHeight w:val="2753"/>
        </w:trPr>
        <w:tc>
          <w:tcPr>
            <w:tcW w:w="3750" w:type="pct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right w:w="72" w:type="dxa"/>
            </w:tcMar>
          </w:tcPr>
          <w:p w14:paraId="17EC4701" w14:textId="1E2E3AD3" w:rsidR="00534479" w:rsidRPr="00BC77DD" w:rsidRDefault="00534479" w:rsidP="00752777">
            <w:pPr>
              <w:spacing w:before="80" w:after="8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My name is Ryan Ng</w:t>
            </w:r>
            <w:r w:rsidR="005C5D01" w:rsidRPr="00BC77DD">
              <w:rPr>
                <w:rFonts w:ascii="Aptos" w:hAnsi="Aptos" w:cs="Lato"/>
                <w:sz w:val="22"/>
                <w:szCs w:val="22"/>
              </w:rPr>
              <w:t>u</w:t>
            </w:r>
            <w:r w:rsidRPr="00BC77DD">
              <w:rPr>
                <w:rFonts w:ascii="Aptos" w:hAnsi="Aptos" w:cs="Lato"/>
                <w:sz w:val="22"/>
                <w:szCs w:val="22"/>
              </w:rPr>
              <w:t xml:space="preserve">yen, and I am an international student with a passion for all things related to digital arts and computer science. I have in-depth experience in Web Design, UI/UX Design, Full-Stack Design, Game Design, and Graphical Programing. Additionally, I have over two years of professional experience in the graphic design industry.  </w:t>
            </w:r>
          </w:p>
          <w:p w14:paraId="4775185A" w14:textId="41AC1C9C" w:rsidR="00CB4F14" w:rsidRPr="00BC77DD" w:rsidRDefault="00752777" w:rsidP="00752777">
            <w:pPr>
              <w:pStyle w:val="Heading1"/>
              <w:spacing w:before="80" w:after="80"/>
              <w:rPr>
                <w:rFonts w:ascii="Raleway" w:hAnsi="Raleway" w:cs="Lato"/>
                <w:color w:val="auto"/>
              </w:rPr>
            </w:pPr>
            <w:r w:rsidRPr="00BC77DD">
              <w:rPr>
                <w:rFonts w:ascii="Raleway" w:hAnsi="Raleway" w:cs="Lato"/>
              </w:rPr>
              <w:t>Project</w:t>
            </w:r>
          </w:p>
          <w:p w14:paraId="5E6CA3DD" w14:textId="77777777" w:rsidR="00534479" w:rsidRPr="00BC77DD" w:rsidRDefault="00534479" w:rsidP="00752777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Portfolio Website With Three.Js Intergration</w:t>
            </w:r>
          </w:p>
          <w:p w14:paraId="08D73F76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Created an interactive, responsive, and realistic 3D Earth using React Three Fiber, and custom WebGL shaders.</w:t>
            </w:r>
          </w:p>
          <w:p w14:paraId="5569592A" w14:textId="46060509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Created an intuitive,</w:t>
            </w:r>
            <w:r w:rsidR="00752777" w:rsidRPr="00BC77DD">
              <w:rPr>
                <w:rFonts w:ascii="Aptos" w:hAnsi="Aptos" w:cs="Lato"/>
                <w:color w:val="auto"/>
              </w:rPr>
              <w:t xml:space="preserve"> modular</w:t>
            </w:r>
            <w:r w:rsidRPr="00BC77DD">
              <w:rPr>
                <w:rFonts w:ascii="Aptos" w:hAnsi="Aptos" w:cs="Lato"/>
                <w:color w:val="auto"/>
              </w:rPr>
              <w:t xml:space="preserve"> and smooth User Interface with </w:t>
            </w:r>
            <w:proofErr w:type="spellStart"/>
            <w:r w:rsidRPr="00BC77DD">
              <w:rPr>
                <w:rFonts w:ascii="Aptos" w:hAnsi="Aptos" w:cs="Lato"/>
                <w:color w:val="auto"/>
              </w:rPr>
              <w:t>Shadcn</w:t>
            </w:r>
            <w:proofErr w:type="spellEnd"/>
            <w:r w:rsidRPr="00BC77DD">
              <w:rPr>
                <w:rFonts w:ascii="Aptos" w:hAnsi="Aptos" w:cs="Lato"/>
                <w:color w:val="auto"/>
              </w:rPr>
              <w:t>/</w:t>
            </w:r>
            <w:proofErr w:type="spellStart"/>
            <w:r w:rsidRPr="00BC77DD">
              <w:rPr>
                <w:rFonts w:ascii="Aptos" w:hAnsi="Aptos" w:cs="Lato"/>
                <w:color w:val="auto"/>
              </w:rPr>
              <w:t>ui</w:t>
            </w:r>
            <w:proofErr w:type="spellEnd"/>
            <w:r w:rsidRPr="00BC77DD">
              <w:rPr>
                <w:rFonts w:ascii="Aptos" w:hAnsi="Aptos" w:cs="Lato"/>
                <w:color w:val="auto"/>
              </w:rPr>
              <w:t xml:space="preserve">, React, GSAP, </w:t>
            </w:r>
            <w:r w:rsidR="00752777" w:rsidRPr="00BC77DD">
              <w:rPr>
                <w:rFonts w:ascii="Aptos" w:hAnsi="Aptos" w:cs="Lato"/>
                <w:color w:val="auto"/>
              </w:rPr>
              <w:t>Tailwind, and Redux.</w:t>
            </w:r>
          </w:p>
          <w:p w14:paraId="458E736E" w14:textId="77777777" w:rsidR="00534479" w:rsidRPr="00BC77DD" w:rsidRDefault="00534479" w:rsidP="00752777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Turn-Based Role-Playing Game Combat System In 3d Unity</w:t>
            </w:r>
          </w:p>
          <w:p w14:paraId="04EF0E45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 xml:space="preserve">Created an extendable, generalized, and modularized turn-based combat system for a limitless number of entities. </w:t>
            </w:r>
          </w:p>
          <w:p w14:paraId="62030F3B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 xml:space="preserve">Applied realistic lighting, volumetric fogs, and wind simulation to enhance immersion for the playable scene. </w:t>
            </w:r>
          </w:p>
          <w:p w14:paraId="2A6C440B" w14:textId="77777777" w:rsidR="00534479" w:rsidRPr="00BC77DD" w:rsidRDefault="00534479" w:rsidP="00752777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Disease And Control Simulation On A Fixed Population</w:t>
            </w:r>
          </w:p>
          <w:p w14:paraId="167B2C45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Created a 2D Simulation of a dynamically behaved population undergoing a pandemic with a heavy use of inheritance and polymorphism with C++.</w:t>
            </w:r>
          </w:p>
          <w:p w14:paraId="0E5E177B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Added real-time visualization with QT Creator graphical libraries.</w:t>
            </w:r>
          </w:p>
          <w:p w14:paraId="4AB776F1" w14:textId="77777777" w:rsidR="00534479" w:rsidRPr="00BC77DD" w:rsidRDefault="00534479" w:rsidP="00752777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Visualization Of Dijkstra’s Algorithm On Customizable Maps With Gui And Storage Implementation </w:t>
            </w:r>
          </w:p>
          <w:p w14:paraId="7B5ACA4C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Designed and coded a real-time visualization of Dijkstra’s path-finding algorithm on a user-made nodes map.</w:t>
            </w:r>
          </w:p>
          <w:p w14:paraId="650FC223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Created an intuitive and reactive GUI with C++ QT Creator GUI libraries.</w:t>
            </w:r>
          </w:p>
          <w:p w14:paraId="2897B4B9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 xml:space="preserve">Implemented a save/load system to store user’s custom-made map.  </w:t>
            </w:r>
          </w:p>
          <w:p w14:paraId="5E9AE4D5" w14:textId="77777777" w:rsidR="00534479" w:rsidRPr="00BC77DD" w:rsidRDefault="00534479" w:rsidP="00752777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Reverse Polish Calculator With Antlr Integration</w:t>
            </w:r>
          </w:p>
          <w:p w14:paraId="7749B6E3" w14:textId="77777777" w:rsidR="00534479" w:rsidRPr="00BC77DD" w:rsidRDefault="00534479" w:rsidP="00752777">
            <w:pPr>
              <w:pStyle w:val="ListBullet"/>
              <w:spacing w:before="80" w:after="80" w:line="240" w:lineRule="auto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Applied ANTLR (Another Tool for Language Recognition) as a parser. Use context-free grammar to break down infix expression into postfix expression. Use Gradle as a Java build tool.</w:t>
            </w:r>
          </w:p>
          <w:p w14:paraId="526FFEB2" w14:textId="77777777" w:rsidR="00534479" w:rsidRPr="00BC77DD" w:rsidRDefault="00534479" w:rsidP="00752777">
            <w:pPr>
              <w:pStyle w:val="Heading1"/>
              <w:spacing w:before="80" w:after="80"/>
              <w:rPr>
                <w:rFonts w:ascii="Raleway" w:hAnsi="Raleway" w:cs="Lato"/>
              </w:rPr>
            </w:pPr>
            <w:r w:rsidRPr="00BC77DD">
              <w:rPr>
                <w:rFonts w:ascii="Raleway" w:hAnsi="Raleway" w:cs="Lato"/>
              </w:rPr>
              <w:t>Experience</w:t>
            </w:r>
          </w:p>
          <w:p w14:paraId="2D8AC9BB" w14:textId="77777777" w:rsidR="00534479" w:rsidRPr="00BC77DD" w:rsidRDefault="00534479" w:rsidP="00752777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Motion Graphic Designer/ Graphic Designer</w:t>
            </w:r>
          </w:p>
          <w:p w14:paraId="4069E752" w14:textId="0FF3A125" w:rsidR="00534479" w:rsidRPr="00BC77DD" w:rsidRDefault="00534479" w:rsidP="00752777">
            <w:pPr>
              <w:spacing w:before="80" w:after="8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Edmonds College, W</w:t>
            </w:r>
            <w:r w:rsidR="00752777" w:rsidRPr="00BC77DD">
              <w:rPr>
                <w:rFonts w:ascii="Aptos" w:hAnsi="Aptos" w:cs="Lato"/>
                <w:sz w:val="22"/>
                <w:szCs w:val="22"/>
              </w:rPr>
              <w:t>A</w:t>
            </w:r>
            <w:r w:rsidRPr="00BC77DD">
              <w:rPr>
                <w:rFonts w:ascii="Aptos" w:hAnsi="Aptos" w:cs="Lato"/>
                <w:sz w:val="22"/>
                <w:szCs w:val="22"/>
              </w:rPr>
              <w:tab/>
              <w:t xml:space="preserve">2021 </w:t>
            </w:r>
            <w:r w:rsidR="00752777" w:rsidRPr="00BC77DD">
              <w:rPr>
                <w:rFonts w:ascii="Aptos" w:hAnsi="Aptos" w:cs="Lato"/>
                <w:sz w:val="22"/>
                <w:szCs w:val="22"/>
              </w:rPr>
              <w:t>–</w:t>
            </w:r>
            <w:r w:rsidRPr="00BC77DD">
              <w:rPr>
                <w:rFonts w:ascii="Aptos" w:hAnsi="Aptos" w:cs="Lato"/>
                <w:sz w:val="22"/>
                <w:szCs w:val="22"/>
              </w:rPr>
              <w:t xml:space="preserve"> 2023</w:t>
            </w:r>
          </w:p>
          <w:p w14:paraId="7A82BCD8" w14:textId="69F58FF6" w:rsidR="00752777" w:rsidRPr="00BC77DD" w:rsidRDefault="00752777" w:rsidP="00752777">
            <w:pPr>
              <w:pStyle w:val="ListBullet"/>
              <w:spacing w:before="80" w:after="80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Designed and led advertisement campaigns of student, faculty, and local events in the community using Adobe Illustrator, Photoshop, and After Effect.</w:t>
            </w:r>
          </w:p>
          <w:p w14:paraId="49F36A9E" w14:textId="77777777" w:rsidR="00534479" w:rsidRPr="00BC77DD" w:rsidRDefault="00534479" w:rsidP="00752777">
            <w:pPr>
              <w:pStyle w:val="Heading2"/>
              <w:spacing w:before="80" w:after="8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Newsletter Editor On Graphic Designer/ Graphic Designer</w:t>
            </w:r>
          </w:p>
          <w:p w14:paraId="1A4E0A5D" w14:textId="022B2E48" w:rsidR="00534479" w:rsidRPr="00BC77DD" w:rsidRDefault="00752777" w:rsidP="00752777">
            <w:pPr>
              <w:spacing w:before="80" w:after="8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 xml:space="preserve">Bellevue </w:t>
            </w:r>
            <w:r w:rsidR="00534479" w:rsidRPr="00BC77DD">
              <w:rPr>
                <w:rFonts w:ascii="Aptos" w:hAnsi="Aptos" w:cs="Lato"/>
                <w:sz w:val="22"/>
                <w:szCs w:val="22"/>
              </w:rPr>
              <w:t>College, W</w:t>
            </w:r>
            <w:r w:rsidRPr="00BC77DD">
              <w:rPr>
                <w:rFonts w:ascii="Aptos" w:hAnsi="Aptos" w:cs="Lato"/>
                <w:sz w:val="22"/>
                <w:szCs w:val="22"/>
              </w:rPr>
              <w:t>A</w:t>
            </w:r>
            <w:r w:rsidR="00534479" w:rsidRPr="00BC77DD">
              <w:rPr>
                <w:rFonts w:ascii="Aptos" w:hAnsi="Aptos" w:cs="Lato"/>
                <w:sz w:val="22"/>
                <w:szCs w:val="22"/>
              </w:rPr>
              <w:tab/>
              <w:t xml:space="preserve">2023 </w:t>
            </w:r>
            <w:r w:rsidRPr="00BC77DD">
              <w:rPr>
                <w:rFonts w:ascii="Aptos" w:hAnsi="Aptos" w:cs="Lato"/>
                <w:sz w:val="22"/>
                <w:szCs w:val="22"/>
              </w:rPr>
              <w:t>–</w:t>
            </w:r>
            <w:r w:rsidR="00534479" w:rsidRPr="00BC77DD">
              <w:rPr>
                <w:rFonts w:ascii="Aptos" w:hAnsi="Aptos" w:cs="Lato"/>
                <w:sz w:val="22"/>
                <w:szCs w:val="22"/>
              </w:rPr>
              <w:t xml:space="preserve"> 2024</w:t>
            </w:r>
          </w:p>
          <w:p w14:paraId="781D22EC" w14:textId="77777777" w:rsidR="00752777" w:rsidRPr="00BC77DD" w:rsidRDefault="00752777" w:rsidP="00752777">
            <w:pPr>
              <w:pStyle w:val="ListBullet"/>
              <w:rPr>
                <w:rFonts w:ascii="Aptos" w:hAnsi="Aptos" w:cs="Lato"/>
                <w:color w:val="auto"/>
              </w:rPr>
            </w:pPr>
            <w:r w:rsidRPr="00BC77DD">
              <w:rPr>
                <w:rFonts w:ascii="Aptos" w:hAnsi="Aptos" w:cs="Lato"/>
                <w:color w:val="auto"/>
              </w:rPr>
              <w:t>Designed and edited newsletters for the Computer Science Department, and Computer Science Student Advisory Board.</w:t>
            </w:r>
          </w:p>
          <w:p w14:paraId="6ABBFCEA" w14:textId="77777777" w:rsidR="00752777" w:rsidRPr="00BC77DD" w:rsidRDefault="00752777" w:rsidP="00752777">
            <w:pPr>
              <w:spacing w:before="80" w:after="80" w:line="240" w:lineRule="auto"/>
              <w:rPr>
                <w:rFonts w:ascii="Aptos" w:hAnsi="Aptos" w:cs="Lato"/>
                <w:sz w:val="22"/>
                <w:szCs w:val="22"/>
              </w:rPr>
            </w:pPr>
          </w:p>
          <w:p w14:paraId="258F0B21" w14:textId="77777777" w:rsidR="00534479" w:rsidRPr="00BC77DD" w:rsidRDefault="00534479" w:rsidP="00752777">
            <w:pPr>
              <w:pStyle w:val="ListBullet"/>
              <w:numPr>
                <w:ilvl w:val="0"/>
                <w:numId w:val="0"/>
              </w:numPr>
              <w:spacing w:before="80" w:after="80" w:line="240" w:lineRule="auto"/>
              <w:rPr>
                <w:rFonts w:ascii="Aptos" w:hAnsi="Aptos" w:cs="Lato"/>
                <w:color w:val="auto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</w:tcMar>
          </w:tcPr>
          <w:p w14:paraId="7BAAC4D4" w14:textId="77777777" w:rsidR="00534479" w:rsidRPr="00BC77DD" w:rsidRDefault="00534479" w:rsidP="00752777">
            <w:pPr>
              <w:spacing w:after="0" w:line="240" w:lineRule="auto"/>
              <w:rPr>
                <w:rFonts w:ascii="Aptos" w:hAnsi="Aptos" w:cs="Lato"/>
              </w:rPr>
            </w:pPr>
            <w:r w:rsidRPr="00BC77DD">
              <w:rPr>
                <w:rStyle w:val="Heading1Char"/>
                <w:rFonts w:ascii="Aptos" w:hAnsi="Aptos" w:cs="Lato"/>
              </w:rPr>
              <w:lastRenderedPageBreak/>
              <w:t>Education</w:t>
            </w:r>
            <w:r w:rsidRPr="00BC77DD">
              <w:rPr>
                <w:rFonts w:ascii="Aptos" w:hAnsi="Aptos" w:cs="Lato"/>
              </w:rPr>
              <w:br/>
            </w:r>
            <w:r w:rsidRPr="00BC77DD">
              <w:rPr>
                <w:rFonts w:ascii="Aptos" w:hAnsi="Aptos" w:cs="Lato"/>
              </w:rPr>
              <w:br/>
              <w:t>AA in Computer Science</w:t>
            </w:r>
          </w:p>
          <w:p w14:paraId="22073E7E" w14:textId="77777777" w:rsidR="00752777" w:rsidRPr="00BC77DD" w:rsidRDefault="00534479" w:rsidP="00752777">
            <w:pPr>
              <w:spacing w:after="0" w:line="240" w:lineRule="auto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 xml:space="preserve">Edmonds College </w:t>
            </w:r>
          </w:p>
          <w:p w14:paraId="614E0308" w14:textId="6A2B812B" w:rsidR="00534479" w:rsidRPr="00BC77DD" w:rsidRDefault="00534479" w:rsidP="00752777">
            <w:pPr>
              <w:spacing w:after="0" w:line="240" w:lineRule="auto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>W</w:t>
            </w:r>
            <w:r w:rsidR="00752777" w:rsidRPr="00BC77DD">
              <w:rPr>
                <w:rFonts w:ascii="Aptos" w:hAnsi="Aptos" w:cs="Lato"/>
              </w:rPr>
              <w:t>A</w:t>
            </w:r>
            <w:r w:rsidRPr="00BC77DD">
              <w:rPr>
                <w:rFonts w:ascii="Aptos" w:hAnsi="Aptos" w:cs="Lato"/>
              </w:rPr>
              <w:t xml:space="preserve"> | 2020 – 2023</w:t>
            </w:r>
            <w:r w:rsidRPr="00BC77DD">
              <w:rPr>
                <w:rFonts w:ascii="Aptos" w:hAnsi="Aptos" w:cs="Lato"/>
              </w:rPr>
              <w:br/>
            </w:r>
            <w:r w:rsidRPr="00BC77DD">
              <w:rPr>
                <w:rFonts w:ascii="Aptos" w:hAnsi="Aptos" w:cs="Lato"/>
              </w:rPr>
              <w:br/>
              <w:t>BS in Computer Science</w:t>
            </w:r>
          </w:p>
          <w:p w14:paraId="6E4BCC18" w14:textId="77777777" w:rsidR="00752777" w:rsidRPr="00BC77DD" w:rsidRDefault="00534479" w:rsidP="00752777">
            <w:pPr>
              <w:spacing w:after="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 xml:space="preserve">Bellevue College </w:t>
            </w:r>
          </w:p>
          <w:p w14:paraId="08D73A3A" w14:textId="44D65A1C" w:rsidR="00534479" w:rsidRPr="00BC77DD" w:rsidRDefault="00752777" w:rsidP="00752777">
            <w:pPr>
              <w:spacing w:after="0"/>
              <w:rPr>
                <w:rFonts w:ascii="Aptos" w:hAnsi="Aptos" w:cs="Lato"/>
              </w:rPr>
            </w:pPr>
            <w:r w:rsidRPr="00BC77DD">
              <w:rPr>
                <w:rFonts w:ascii="Aptos" w:hAnsi="Aptos" w:cs="Lato"/>
              </w:rPr>
              <w:t xml:space="preserve">WA | </w:t>
            </w:r>
            <w:r w:rsidR="00534479" w:rsidRPr="00BC77DD">
              <w:rPr>
                <w:rFonts w:ascii="Aptos" w:hAnsi="Aptos" w:cs="Lato"/>
              </w:rPr>
              <w:t>2023 - 2025</w:t>
            </w:r>
          </w:p>
        </w:tc>
      </w:tr>
      <w:tr w:rsidR="00534479" w14:paraId="1F1D83DA" w14:textId="77777777" w:rsidTr="00752777">
        <w:trPr>
          <w:trHeight w:val="7586"/>
        </w:trPr>
        <w:tc>
          <w:tcPr>
            <w:tcW w:w="3750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</w:tcMar>
          </w:tcPr>
          <w:p w14:paraId="3D28B80A" w14:textId="77777777" w:rsidR="00534479" w:rsidRPr="00BC77DD" w:rsidRDefault="00534479" w:rsidP="005C5D01">
            <w:pPr>
              <w:rPr>
                <w:rFonts w:ascii="Aptos" w:hAnsi="Aptos" w:cs="Lato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</w:tcMar>
          </w:tcPr>
          <w:p w14:paraId="6B36B954" w14:textId="109BBF08" w:rsidR="00534479" w:rsidRPr="00BC77DD" w:rsidRDefault="00534479" w:rsidP="00752777">
            <w:pPr>
              <w:pStyle w:val="Heading1"/>
              <w:spacing w:before="120" w:after="120"/>
              <w:rPr>
                <w:rFonts w:ascii="Raleway" w:hAnsi="Raleway" w:cs="Lato"/>
              </w:rPr>
            </w:pPr>
            <w:r w:rsidRPr="00BC77DD">
              <w:rPr>
                <w:rFonts w:ascii="Raleway" w:hAnsi="Raleway" w:cs="Lato"/>
              </w:rPr>
              <w:t>Skills</w:t>
            </w:r>
          </w:p>
          <w:p w14:paraId="2D70B8C3" w14:textId="77777777" w:rsidR="00534479" w:rsidRPr="00BC77DD" w:rsidRDefault="00534479" w:rsidP="00752777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Algorithms &amp; Data Structures, Software Engineering, Test-driven Development, Full-stack Programming, Database, Machine Learning, Networking.</w:t>
            </w:r>
          </w:p>
          <w:p w14:paraId="586CE462" w14:textId="77777777" w:rsidR="00534479" w:rsidRPr="00BC77DD" w:rsidRDefault="00534479" w:rsidP="00752777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Graphic Programming, UI/UX Design.</w:t>
            </w:r>
          </w:p>
          <w:p w14:paraId="648271BF" w14:textId="77777777" w:rsidR="00534479" w:rsidRPr="00BC77DD" w:rsidRDefault="00534479" w:rsidP="00752777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 xml:space="preserve">Graphic Design, Motion Graphic Design. </w:t>
            </w:r>
          </w:p>
          <w:p w14:paraId="7B5286AC" w14:textId="1AC3C1AA" w:rsidR="00534479" w:rsidRPr="00BC77DD" w:rsidRDefault="00BC77DD" w:rsidP="00752777">
            <w:pPr>
              <w:pStyle w:val="Heading1"/>
              <w:spacing w:before="120" w:after="120"/>
              <w:rPr>
                <w:rFonts w:ascii="Raleway" w:hAnsi="Raleway" w:cs="Lato"/>
              </w:rPr>
            </w:pPr>
            <w:r w:rsidRPr="00BC77DD">
              <w:rPr>
                <w:rFonts w:ascii="Raleway" w:hAnsi="Raleway" w:cs="Lato"/>
              </w:rPr>
              <w:t>Languages</w:t>
            </w:r>
          </w:p>
          <w:p w14:paraId="28056FF8" w14:textId="77777777" w:rsidR="00534479" w:rsidRPr="00BC77DD" w:rsidRDefault="00534479" w:rsidP="00752777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C, C++, C#, Java, Python, ANTLR, SQL, HTML, CSS, JavaScript.</w:t>
            </w:r>
          </w:p>
          <w:p w14:paraId="73A53DC1" w14:textId="62E951CD" w:rsidR="00534479" w:rsidRPr="00BC77DD" w:rsidRDefault="00CB4F14" w:rsidP="00752777">
            <w:pPr>
              <w:pStyle w:val="Heading1"/>
              <w:spacing w:before="120" w:after="120"/>
              <w:rPr>
                <w:rFonts w:ascii="Raleway" w:hAnsi="Raleway" w:cs="Lato"/>
              </w:rPr>
            </w:pPr>
            <w:r w:rsidRPr="00BC77DD">
              <w:rPr>
                <w:rFonts w:ascii="Raleway" w:hAnsi="Raleway" w:cs="Lato"/>
              </w:rPr>
              <w:t>Framework</w:t>
            </w:r>
          </w:p>
          <w:p w14:paraId="253F0BF4" w14:textId="77777777" w:rsidR="00534479" w:rsidRPr="00BC77DD" w:rsidRDefault="00534479" w:rsidP="00752777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 xml:space="preserve">Web Development: React, Three.js, WebGL, React Three Fiber, Tailwind CSS, </w:t>
            </w:r>
            <w:proofErr w:type="spellStart"/>
            <w:r w:rsidRPr="00BC77DD">
              <w:rPr>
                <w:rFonts w:ascii="Aptos" w:hAnsi="Aptos" w:cs="Lato"/>
                <w:sz w:val="22"/>
                <w:szCs w:val="22"/>
              </w:rPr>
              <w:t>Shadcn</w:t>
            </w:r>
            <w:proofErr w:type="spellEnd"/>
            <w:r w:rsidRPr="00BC77DD">
              <w:rPr>
                <w:rFonts w:ascii="Aptos" w:hAnsi="Aptos" w:cs="Lato"/>
                <w:sz w:val="22"/>
                <w:szCs w:val="22"/>
              </w:rPr>
              <w:t>/</w:t>
            </w:r>
            <w:proofErr w:type="spellStart"/>
            <w:r w:rsidRPr="00BC77DD">
              <w:rPr>
                <w:rFonts w:ascii="Aptos" w:hAnsi="Aptos" w:cs="Lato"/>
                <w:sz w:val="22"/>
                <w:szCs w:val="22"/>
              </w:rPr>
              <w:t>ui</w:t>
            </w:r>
            <w:proofErr w:type="spellEnd"/>
            <w:r w:rsidRPr="00BC77DD">
              <w:rPr>
                <w:rFonts w:ascii="Aptos" w:hAnsi="Aptos" w:cs="Lato"/>
                <w:sz w:val="22"/>
                <w:szCs w:val="22"/>
              </w:rPr>
              <w:t>, Redux, Qt6, GSA.</w:t>
            </w:r>
          </w:p>
          <w:p w14:paraId="7EBA4669" w14:textId="78F09EBC" w:rsidR="00534479" w:rsidRPr="00BC77DD" w:rsidRDefault="00534479" w:rsidP="00752777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 xml:space="preserve">Build Tools: Gradle, Maven, Vite, </w:t>
            </w:r>
            <w:proofErr w:type="spellStart"/>
            <w:r w:rsidRPr="00BC77DD">
              <w:rPr>
                <w:rFonts w:ascii="Aptos" w:hAnsi="Aptos" w:cs="Lato"/>
                <w:sz w:val="22"/>
                <w:szCs w:val="22"/>
              </w:rPr>
              <w:t>Cmake</w:t>
            </w:r>
            <w:proofErr w:type="spellEnd"/>
            <w:r w:rsidR="00CB4F14" w:rsidRPr="00BC77DD">
              <w:rPr>
                <w:rFonts w:ascii="Aptos" w:hAnsi="Aptos" w:cs="Lato"/>
                <w:sz w:val="22"/>
                <w:szCs w:val="22"/>
              </w:rPr>
              <w:t>, Unity</w:t>
            </w:r>
          </w:p>
          <w:p w14:paraId="771C98C4" w14:textId="77777777" w:rsidR="00534479" w:rsidRPr="00BC77DD" w:rsidRDefault="00534479" w:rsidP="00752777">
            <w:pPr>
              <w:spacing w:before="120" w:after="120" w:line="240" w:lineRule="auto"/>
              <w:rPr>
                <w:rFonts w:ascii="Aptos" w:hAnsi="Aptos" w:cs="Lato"/>
                <w:sz w:val="22"/>
                <w:szCs w:val="22"/>
              </w:rPr>
            </w:pPr>
            <w:r w:rsidRPr="00BC77DD">
              <w:rPr>
                <w:rFonts w:ascii="Aptos" w:hAnsi="Aptos" w:cs="Lato"/>
                <w:sz w:val="22"/>
                <w:szCs w:val="22"/>
              </w:rPr>
              <w:t>Design Tools: Adobe Photoshop, Lightroom, Illustrator, After Effect, Premiere.</w:t>
            </w:r>
          </w:p>
        </w:tc>
      </w:tr>
    </w:tbl>
    <w:p w14:paraId="4A58045B" w14:textId="77777777" w:rsidR="00534479" w:rsidRDefault="00534479" w:rsidP="00534479"/>
    <w:p w14:paraId="2DABFFCF" w14:textId="77777777" w:rsidR="00534479" w:rsidRPr="00C423B8" w:rsidRDefault="00534479" w:rsidP="00534479"/>
    <w:p w14:paraId="4A4EAF86" w14:textId="7569DCF4" w:rsidR="001B29CF" w:rsidRPr="00534479" w:rsidRDefault="001B29CF" w:rsidP="00534479"/>
    <w:sectPr w:rsidR="001B29CF" w:rsidRPr="00534479" w:rsidSect="00CC317A">
      <w:footerReference w:type="default" r:id="rId15"/>
      <w:type w:val="continuous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E7489C" w14:textId="77777777" w:rsidR="00AD2D55" w:rsidRDefault="00AD2D55">
      <w:pPr>
        <w:spacing w:after="0"/>
      </w:pPr>
      <w:r>
        <w:separator/>
      </w:r>
    </w:p>
  </w:endnote>
  <w:endnote w:type="continuationSeparator" w:id="0">
    <w:p w14:paraId="0A540E82" w14:textId="77777777" w:rsidR="00AD2D55" w:rsidRDefault="00AD2D55">
      <w:pPr>
        <w:spacing w:after="0"/>
      </w:pPr>
      <w:r>
        <w:continuationSeparator/>
      </w:r>
    </w:p>
  </w:endnote>
  <w:endnote w:type="continuationNotice" w:id="1">
    <w:p w14:paraId="57273466" w14:textId="77777777" w:rsidR="00AD2D55" w:rsidRDefault="00AD2D5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 ExtraBold">
    <w:charset w:val="00"/>
    <w:family w:val="auto"/>
    <w:pitch w:val="variable"/>
    <w:sig w:usb0="A00002FF" w:usb1="5000205B" w:usb2="00000000" w:usb3="00000000" w:csb0="00000197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1597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070BC1" w14:textId="77777777" w:rsidR="00AD2D55" w:rsidRDefault="00AD2D55">
      <w:pPr>
        <w:spacing w:after="0"/>
      </w:pPr>
      <w:r>
        <w:separator/>
      </w:r>
    </w:p>
  </w:footnote>
  <w:footnote w:type="continuationSeparator" w:id="0">
    <w:p w14:paraId="5AC64DD5" w14:textId="77777777" w:rsidR="00AD2D55" w:rsidRDefault="00AD2D55">
      <w:pPr>
        <w:spacing w:after="0"/>
      </w:pPr>
      <w:r>
        <w:continuationSeparator/>
      </w:r>
    </w:p>
  </w:footnote>
  <w:footnote w:type="continuationNotice" w:id="1">
    <w:p w14:paraId="413BC3D5" w14:textId="77777777" w:rsidR="00AD2D55" w:rsidRDefault="00AD2D55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3EFD0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9A2330"/>
    <w:multiLevelType w:val="hybridMultilevel"/>
    <w:tmpl w:val="3EBE5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6215A87"/>
    <w:multiLevelType w:val="hybridMultilevel"/>
    <w:tmpl w:val="8678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9083A17"/>
    <w:multiLevelType w:val="hybridMultilevel"/>
    <w:tmpl w:val="A3BCEB96"/>
    <w:lvl w:ilvl="0" w:tplc="2954032E"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432"/>
        </w:tabs>
        <w:ind w:left="432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15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0DE4290C"/>
    <w:multiLevelType w:val="hybridMultilevel"/>
    <w:tmpl w:val="C090F3BC"/>
    <w:lvl w:ilvl="0" w:tplc="AB8EE63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115BE2"/>
    <w:multiLevelType w:val="hybridMultilevel"/>
    <w:tmpl w:val="EBF2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1452F19"/>
    <w:multiLevelType w:val="hybridMultilevel"/>
    <w:tmpl w:val="1DBC28A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216B47DC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864"/>
        </w:tabs>
        <w:ind w:left="86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92"/>
        </w:tabs>
        <w:ind w:left="259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56"/>
        </w:tabs>
        <w:ind w:left="3456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88"/>
        </w:tabs>
        <w:ind w:left="3888" w:hanging="216"/>
      </w:pPr>
      <w:rPr>
        <w:rFonts w:ascii="Wingdings" w:hAnsi="Wingdings" w:hint="default"/>
      </w:rPr>
    </w:lvl>
  </w:abstractNum>
  <w:abstractNum w:abstractNumId="22" w15:restartNumberingAfterBreak="0">
    <w:nsid w:val="21E8797A"/>
    <w:multiLevelType w:val="hybridMultilevel"/>
    <w:tmpl w:val="3C70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883967"/>
    <w:multiLevelType w:val="hybridMultilevel"/>
    <w:tmpl w:val="BCA2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2801740C"/>
    <w:multiLevelType w:val="hybridMultilevel"/>
    <w:tmpl w:val="56A8F8CE"/>
    <w:lvl w:ilvl="0" w:tplc="2954032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4C46D8"/>
    <w:multiLevelType w:val="hybridMultilevel"/>
    <w:tmpl w:val="1690E586"/>
    <w:lvl w:ilvl="0" w:tplc="49B6495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1227F3"/>
    <w:multiLevelType w:val="hybridMultilevel"/>
    <w:tmpl w:val="2932D1FC"/>
    <w:lvl w:ilvl="0" w:tplc="8388947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195F44"/>
    <w:multiLevelType w:val="multilevel"/>
    <w:tmpl w:val="55563164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21C7CB9"/>
    <w:multiLevelType w:val="hybridMultilevel"/>
    <w:tmpl w:val="13FC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2C09D1"/>
    <w:multiLevelType w:val="hybridMultilevel"/>
    <w:tmpl w:val="4364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945DBB"/>
    <w:multiLevelType w:val="hybridMultilevel"/>
    <w:tmpl w:val="37063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8" w15:restartNumberingAfterBreak="0">
    <w:nsid w:val="5B0A4767"/>
    <w:multiLevelType w:val="hybridMultilevel"/>
    <w:tmpl w:val="4C8AB2AE"/>
    <w:lvl w:ilvl="0" w:tplc="D1C4FFB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17183D"/>
    <w:multiLevelType w:val="hybridMultilevel"/>
    <w:tmpl w:val="3B604F8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0" w15:restartNumberingAfterBreak="0">
    <w:nsid w:val="5DD73CE8"/>
    <w:multiLevelType w:val="hybridMultilevel"/>
    <w:tmpl w:val="895E5592"/>
    <w:lvl w:ilvl="0" w:tplc="323EFD08">
      <w:start w:val="1"/>
      <w:numFmt w:val="bullet"/>
      <w:lvlText w:val="·"/>
      <w:lvlJc w:val="left"/>
      <w:pPr>
        <w:ind w:left="936" w:hanging="360"/>
      </w:pPr>
      <w:rPr>
        <w:rFonts w:ascii="Cambria" w:hAnsi="Cambria" w:hint="default"/>
      </w:rPr>
    </w:lvl>
    <w:lvl w:ilvl="1" w:tplc="FFFFFFFF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1" w15:restartNumberingAfterBreak="0">
    <w:nsid w:val="63614F4A"/>
    <w:multiLevelType w:val="hybridMultilevel"/>
    <w:tmpl w:val="FFFFFFFF"/>
    <w:lvl w:ilvl="0" w:tplc="D85E1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2F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02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0C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47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4B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05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CA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DC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FE7341"/>
    <w:multiLevelType w:val="hybridMultilevel"/>
    <w:tmpl w:val="A618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291714"/>
    <w:multiLevelType w:val="multilevel"/>
    <w:tmpl w:val="BD3C45C6"/>
    <w:lvl w:ilvl="0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68"/>
        </w:tabs>
        <w:ind w:left="136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664"/>
        </w:tabs>
        <w:ind w:left="266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096"/>
        </w:tabs>
        <w:ind w:left="309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28"/>
        </w:tabs>
        <w:ind w:left="352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60"/>
        </w:tabs>
        <w:ind w:left="396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392"/>
        </w:tabs>
        <w:ind w:left="4392" w:hanging="216"/>
      </w:pPr>
      <w:rPr>
        <w:rFonts w:ascii="Wingdings" w:hAnsi="Wingdings" w:hint="default"/>
      </w:rPr>
    </w:lvl>
  </w:abstractNum>
  <w:abstractNum w:abstractNumId="44" w15:restartNumberingAfterBreak="0">
    <w:nsid w:val="6D646D46"/>
    <w:multiLevelType w:val="hybridMultilevel"/>
    <w:tmpl w:val="BBD2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4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7" w15:restartNumberingAfterBreak="0">
    <w:nsid w:val="79127B54"/>
    <w:multiLevelType w:val="hybridMultilevel"/>
    <w:tmpl w:val="7FBA66D4"/>
    <w:lvl w:ilvl="0" w:tplc="5CCC97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131488"/>
    <w:multiLevelType w:val="hybridMultilevel"/>
    <w:tmpl w:val="A686FD86"/>
    <w:lvl w:ilvl="0" w:tplc="323EFD08">
      <w:start w:val="1"/>
      <w:numFmt w:val="bullet"/>
      <w:lvlText w:val="·"/>
      <w:lvlJc w:val="left"/>
      <w:pPr>
        <w:ind w:left="936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766070276">
    <w:abstractNumId w:val="9"/>
  </w:num>
  <w:num w:numId="2" w16cid:durableId="2029525732">
    <w:abstractNumId w:val="9"/>
    <w:lvlOverride w:ilvl="0">
      <w:startOverride w:val="1"/>
    </w:lvlOverride>
  </w:num>
  <w:num w:numId="3" w16cid:durableId="1419214051">
    <w:abstractNumId w:val="9"/>
    <w:lvlOverride w:ilvl="0">
      <w:startOverride w:val="1"/>
    </w:lvlOverride>
  </w:num>
  <w:num w:numId="4" w16cid:durableId="1532571163">
    <w:abstractNumId w:val="9"/>
    <w:lvlOverride w:ilvl="0">
      <w:startOverride w:val="1"/>
    </w:lvlOverride>
  </w:num>
  <w:num w:numId="5" w16cid:durableId="501237066">
    <w:abstractNumId w:val="8"/>
  </w:num>
  <w:num w:numId="6" w16cid:durableId="1727408173">
    <w:abstractNumId w:val="7"/>
  </w:num>
  <w:num w:numId="7" w16cid:durableId="2024555151">
    <w:abstractNumId w:val="6"/>
  </w:num>
  <w:num w:numId="8" w16cid:durableId="1199196996">
    <w:abstractNumId w:val="5"/>
  </w:num>
  <w:num w:numId="9" w16cid:durableId="967277617">
    <w:abstractNumId w:val="4"/>
  </w:num>
  <w:num w:numId="10" w16cid:durableId="1030105481">
    <w:abstractNumId w:val="3"/>
  </w:num>
  <w:num w:numId="11" w16cid:durableId="1759401729">
    <w:abstractNumId w:val="2"/>
  </w:num>
  <w:num w:numId="12" w16cid:durableId="1314024363">
    <w:abstractNumId w:val="1"/>
  </w:num>
  <w:num w:numId="13" w16cid:durableId="774909492">
    <w:abstractNumId w:val="0"/>
  </w:num>
  <w:num w:numId="14" w16cid:durableId="1652907410">
    <w:abstractNumId w:val="24"/>
  </w:num>
  <w:num w:numId="15" w16cid:durableId="389353519">
    <w:abstractNumId w:val="34"/>
  </w:num>
  <w:num w:numId="16" w16cid:durableId="34740487">
    <w:abstractNumId w:val="18"/>
  </w:num>
  <w:num w:numId="17" w16cid:durableId="745146099">
    <w:abstractNumId w:val="30"/>
  </w:num>
  <w:num w:numId="18" w16cid:durableId="922682167">
    <w:abstractNumId w:val="12"/>
  </w:num>
  <w:num w:numId="19" w16cid:durableId="845903823">
    <w:abstractNumId w:val="46"/>
  </w:num>
  <w:num w:numId="20" w16cid:durableId="1537963552">
    <w:abstractNumId w:val="35"/>
  </w:num>
  <w:num w:numId="21" w16cid:durableId="259609604">
    <w:abstractNumId w:val="14"/>
  </w:num>
  <w:num w:numId="22" w16cid:durableId="1351225527">
    <w:abstractNumId w:val="28"/>
  </w:num>
  <w:num w:numId="23" w16cid:durableId="465390713">
    <w:abstractNumId w:val="45"/>
  </w:num>
  <w:num w:numId="24" w16cid:durableId="485561197">
    <w:abstractNumId w:val="15"/>
  </w:num>
  <w:num w:numId="25" w16cid:durableId="1553349658">
    <w:abstractNumId w:val="20"/>
  </w:num>
  <w:num w:numId="26" w16cid:durableId="1281761350">
    <w:abstractNumId w:val="37"/>
  </w:num>
  <w:num w:numId="27" w16cid:durableId="1855457369">
    <w:abstractNumId w:val="36"/>
  </w:num>
  <w:num w:numId="28" w16cid:durableId="1148589097">
    <w:abstractNumId w:val="26"/>
  </w:num>
  <w:num w:numId="29" w16cid:durableId="1676807347">
    <w:abstractNumId w:val="44"/>
  </w:num>
  <w:num w:numId="30" w16cid:durableId="65494140">
    <w:abstractNumId w:val="27"/>
  </w:num>
  <w:num w:numId="31" w16cid:durableId="946037116">
    <w:abstractNumId w:val="47"/>
  </w:num>
  <w:num w:numId="32" w16cid:durableId="841511655">
    <w:abstractNumId w:val="38"/>
  </w:num>
  <w:num w:numId="33" w16cid:durableId="1247229201">
    <w:abstractNumId w:val="25"/>
  </w:num>
  <w:num w:numId="34" w16cid:durableId="1527061959">
    <w:abstractNumId w:val="13"/>
  </w:num>
  <w:num w:numId="35" w16cid:durableId="1330980371">
    <w:abstractNumId w:val="42"/>
  </w:num>
  <w:num w:numId="36" w16cid:durableId="1096941980">
    <w:abstractNumId w:val="17"/>
  </w:num>
  <w:num w:numId="37" w16cid:durableId="299960903">
    <w:abstractNumId w:val="31"/>
  </w:num>
  <w:num w:numId="38" w16cid:durableId="146744824">
    <w:abstractNumId w:val="21"/>
  </w:num>
  <w:num w:numId="39" w16cid:durableId="983778107">
    <w:abstractNumId w:val="43"/>
  </w:num>
  <w:num w:numId="40" w16cid:durableId="79176857">
    <w:abstractNumId w:val="29"/>
  </w:num>
  <w:num w:numId="41" w16cid:durableId="221715744">
    <w:abstractNumId w:val="10"/>
  </w:num>
  <w:num w:numId="42" w16cid:durableId="561793969">
    <w:abstractNumId w:val="19"/>
  </w:num>
  <w:num w:numId="43" w16cid:durableId="997927265">
    <w:abstractNumId w:val="23"/>
  </w:num>
  <w:num w:numId="44" w16cid:durableId="253780773">
    <w:abstractNumId w:val="32"/>
  </w:num>
  <w:num w:numId="45" w16cid:durableId="723214110">
    <w:abstractNumId w:val="41"/>
  </w:num>
  <w:num w:numId="46" w16cid:durableId="9643461">
    <w:abstractNumId w:val="22"/>
  </w:num>
  <w:num w:numId="47" w16cid:durableId="239482054">
    <w:abstractNumId w:val="33"/>
  </w:num>
  <w:num w:numId="48" w16cid:durableId="689071169">
    <w:abstractNumId w:val="16"/>
  </w:num>
  <w:num w:numId="49" w16cid:durableId="1115979317">
    <w:abstractNumId w:val="11"/>
  </w:num>
  <w:num w:numId="50" w16cid:durableId="441804578">
    <w:abstractNumId w:val="39"/>
  </w:num>
  <w:num w:numId="51" w16cid:durableId="1307588796">
    <w:abstractNumId w:val="40"/>
  </w:num>
  <w:num w:numId="52" w16cid:durableId="57470708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53"/>
    <w:rsid w:val="0001582B"/>
    <w:rsid w:val="00032C07"/>
    <w:rsid w:val="000340AF"/>
    <w:rsid w:val="00041FD0"/>
    <w:rsid w:val="00042AF1"/>
    <w:rsid w:val="00045CC6"/>
    <w:rsid w:val="0007149E"/>
    <w:rsid w:val="0007616B"/>
    <w:rsid w:val="00082E6D"/>
    <w:rsid w:val="000971B5"/>
    <w:rsid w:val="000A07B5"/>
    <w:rsid w:val="000A2B7F"/>
    <w:rsid w:val="000A4F59"/>
    <w:rsid w:val="000A7FF2"/>
    <w:rsid w:val="000B136E"/>
    <w:rsid w:val="000C065E"/>
    <w:rsid w:val="000D2A01"/>
    <w:rsid w:val="000F3B6D"/>
    <w:rsid w:val="000F6F53"/>
    <w:rsid w:val="00120A57"/>
    <w:rsid w:val="001228CE"/>
    <w:rsid w:val="001310B3"/>
    <w:rsid w:val="00135B13"/>
    <w:rsid w:val="00137193"/>
    <w:rsid w:val="00141A4C"/>
    <w:rsid w:val="00143807"/>
    <w:rsid w:val="00151288"/>
    <w:rsid w:val="00173C55"/>
    <w:rsid w:val="001937F5"/>
    <w:rsid w:val="00196A10"/>
    <w:rsid w:val="001A1018"/>
    <w:rsid w:val="001A243C"/>
    <w:rsid w:val="001A24C1"/>
    <w:rsid w:val="001A3764"/>
    <w:rsid w:val="001A4A33"/>
    <w:rsid w:val="001B093F"/>
    <w:rsid w:val="001B29CF"/>
    <w:rsid w:val="001B30C5"/>
    <w:rsid w:val="001B43B5"/>
    <w:rsid w:val="001C37E0"/>
    <w:rsid w:val="001E3093"/>
    <w:rsid w:val="001F1D58"/>
    <w:rsid w:val="00200B5C"/>
    <w:rsid w:val="00201BE9"/>
    <w:rsid w:val="00216EDF"/>
    <w:rsid w:val="00225F0D"/>
    <w:rsid w:val="00230995"/>
    <w:rsid w:val="00232312"/>
    <w:rsid w:val="002401A6"/>
    <w:rsid w:val="00246243"/>
    <w:rsid w:val="002523D0"/>
    <w:rsid w:val="00252883"/>
    <w:rsid w:val="002665C5"/>
    <w:rsid w:val="00266755"/>
    <w:rsid w:val="00272F5D"/>
    <w:rsid w:val="00276E10"/>
    <w:rsid w:val="00281D93"/>
    <w:rsid w:val="0028220F"/>
    <w:rsid w:val="0029269F"/>
    <w:rsid w:val="00296893"/>
    <w:rsid w:val="002B2043"/>
    <w:rsid w:val="002B521B"/>
    <w:rsid w:val="002D329C"/>
    <w:rsid w:val="002D77E3"/>
    <w:rsid w:val="002E4DA4"/>
    <w:rsid w:val="002F07C9"/>
    <w:rsid w:val="002F132F"/>
    <w:rsid w:val="00300E97"/>
    <w:rsid w:val="003047C1"/>
    <w:rsid w:val="00316FEC"/>
    <w:rsid w:val="0032011C"/>
    <w:rsid w:val="0032719B"/>
    <w:rsid w:val="00351253"/>
    <w:rsid w:val="00356C14"/>
    <w:rsid w:val="003572E2"/>
    <w:rsid w:val="00360C19"/>
    <w:rsid w:val="00361BDF"/>
    <w:rsid w:val="0036507A"/>
    <w:rsid w:val="0036661C"/>
    <w:rsid w:val="0037338A"/>
    <w:rsid w:val="00377434"/>
    <w:rsid w:val="003804D7"/>
    <w:rsid w:val="00380B82"/>
    <w:rsid w:val="00381758"/>
    <w:rsid w:val="003A1B5A"/>
    <w:rsid w:val="003A29A3"/>
    <w:rsid w:val="003A44B3"/>
    <w:rsid w:val="003B09BA"/>
    <w:rsid w:val="003B7FA6"/>
    <w:rsid w:val="003D0B3D"/>
    <w:rsid w:val="003E080F"/>
    <w:rsid w:val="003E6145"/>
    <w:rsid w:val="00405A1D"/>
    <w:rsid w:val="0040631B"/>
    <w:rsid w:val="00414E44"/>
    <w:rsid w:val="00417935"/>
    <w:rsid w:val="004248DF"/>
    <w:rsid w:val="004403A1"/>
    <w:rsid w:val="00445342"/>
    <w:rsid w:val="00455C82"/>
    <w:rsid w:val="00460E93"/>
    <w:rsid w:val="00467C09"/>
    <w:rsid w:val="00474D1E"/>
    <w:rsid w:val="00484C07"/>
    <w:rsid w:val="004A64A7"/>
    <w:rsid w:val="004A6505"/>
    <w:rsid w:val="004B5683"/>
    <w:rsid w:val="004B7AC2"/>
    <w:rsid w:val="004D170A"/>
    <w:rsid w:val="004D2185"/>
    <w:rsid w:val="004E406B"/>
    <w:rsid w:val="004F0221"/>
    <w:rsid w:val="00505829"/>
    <w:rsid w:val="005107B7"/>
    <w:rsid w:val="00510B05"/>
    <w:rsid w:val="00513D40"/>
    <w:rsid w:val="00516DDD"/>
    <w:rsid w:val="00522AB1"/>
    <w:rsid w:val="00523E67"/>
    <w:rsid w:val="00524936"/>
    <w:rsid w:val="00530E27"/>
    <w:rsid w:val="00532300"/>
    <w:rsid w:val="00533582"/>
    <w:rsid w:val="00534479"/>
    <w:rsid w:val="00544927"/>
    <w:rsid w:val="005457C4"/>
    <w:rsid w:val="00545B7A"/>
    <w:rsid w:val="00557E35"/>
    <w:rsid w:val="00575300"/>
    <w:rsid w:val="00575C4C"/>
    <w:rsid w:val="00575F9B"/>
    <w:rsid w:val="00584EB7"/>
    <w:rsid w:val="005A57B6"/>
    <w:rsid w:val="005A794F"/>
    <w:rsid w:val="005A7BDF"/>
    <w:rsid w:val="005B184E"/>
    <w:rsid w:val="005C4F47"/>
    <w:rsid w:val="005C5D01"/>
    <w:rsid w:val="005D7A6C"/>
    <w:rsid w:val="005E7717"/>
    <w:rsid w:val="005F5FAC"/>
    <w:rsid w:val="00603F4D"/>
    <w:rsid w:val="006052A7"/>
    <w:rsid w:val="00617B26"/>
    <w:rsid w:val="00624EF2"/>
    <w:rsid w:val="00625D86"/>
    <w:rsid w:val="006266F4"/>
    <w:rsid w:val="006270A9"/>
    <w:rsid w:val="0063278F"/>
    <w:rsid w:val="00637291"/>
    <w:rsid w:val="00657E5F"/>
    <w:rsid w:val="00662A95"/>
    <w:rsid w:val="006706AB"/>
    <w:rsid w:val="00675956"/>
    <w:rsid w:val="00676587"/>
    <w:rsid w:val="006805FF"/>
    <w:rsid w:val="00681034"/>
    <w:rsid w:val="00681B3B"/>
    <w:rsid w:val="00693388"/>
    <w:rsid w:val="006A014E"/>
    <w:rsid w:val="006A3364"/>
    <w:rsid w:val="006A6D5F"/>
    <w:rsid w:val="006B0EE8"/>
    <w:rsid w:val="006B36F6"/>
    <w:rsid w:val="006C17EF"/>
    <w:rsid w:val="006C3FEC"/>
    <w:rsid w:val="006C48B2"/>
    <w:rsid w:val="006D5B8B"/>
    <w:rsid w:val="006E4E6A"/>
    <w:rsid w:val="006E7920"/>
    <w:rsid w:val="006F009F"/>
    <w:rsid w:val="006F30E2"/>
    <w:rsid w:val="006F401C"/>
    <w:rsid w:val="006F770B"/>
    <w:rsid w:val="006F7A9E"/>
    <w:rsid w:val="0070348B"/>
    <w:rsid w:val="00705944"/>
    <w:rsid w:val="00706247"/>
    <w:rsid w:val="00710FE8"/>
    <w:rsid w:val="007110AC"/>
    <w:rsid w:val="007209DD"/>
    <w:rsid w:val="007227DF"/>
    <w:rsid w:val="0072475C"/>
    <w:rsid w:val="0073280E"/>
    <w:rsid w:val="00741202"/>
    <w:rsid w:val="007424EE"/>
    <w:rsid w:val="007437D1"/>
    <w:rsid w:val="00747639"/>
    <w:rsid w:val="0075155B"/>
    <w:rsid w:val="00752777"/>
    <w:rsid w:val="00756A22"/>
    <w:rsid w:val="007633C8"/>
    <w:rsid w:val="00763869"/>
    <w:rsid w:val="007743AA"/>
    <w:rsid w:val="007808E8"/>
    <w:rsid w:val="00786DEE"/>
    <w:rsid w:val="007877F8"/>
    <w:rsid w:val="00787CAF"/>
    <w:rsid w:val="007957B3"/>
    <w:rsid w:val="007C1DB3"/>
    <w:rsid w:val="007C3B47"/>
    <w:rsid w:val="007D2643"/>
    <w:rsid w:val="007D5BF1"/>
    <w:rsid w:val="007E2A3E"/>
    <w:rsid w:val="007E7559"/>
    <w:rsid w:val="007F076E"/>
    <w:rsid w:val="007F78E2"/>
    <w:rsid w:val="00801FBB"/>
    <w:rsid w:val="00803D29"/>
    <w:rsid w:val="00803F08"/>
    <w:rsid w:val="0080792E"/>
    <w:rsid w:val="00816216"/>
    <w:rsid w:val="00823C54"/>
    <w:rsid w:val="008337F2"/>
    <w:rsid w:val="00834D92"/>
    <w:rsid w:val="00840FE5"/>
    <w:rsid w:val="00857668"/>
    <w:rsid w:val="00861FFB"/>
    <w:rsid w:val="00864BA4"/>
    <w:rsid w:val="00865147"/>
    <w:rsid w:val="008668C2"/>
    <w:rsid w:val="008673F0"/>
    <w:rsid w:val="0087208E"/>
    <w:rsid w:val="00873375"/>
    <w:rsid w:val="0087734B"/>
    <w:rsid w:val="00882745"/>
    <w:rsid w:val="00883153"/>
    <w:rsid w:val="008855C8"/>
    <w:rsid w:val="00892B93"/>
    <w:rsid w:val="008C0F75"/>
    <w:rsid w:val="008C234A"/>
    <w:rsid w:val="008D70A7"/>
    <w:rsid w:val="008F6CEE"/>
    <w:rsid w:val="0090664E"/>
    <w:rsid w:val="00916DC8"/>
    <w:rsid w:val="009254A5"/>
    <w:rsid w:val="0092586E"/>
    <w:rsid w:val="00931944"/>
    <w:rsid w:val="00932870"/>
    <w:rsid w:val="0093430F"/>
    <w:rsid w:val="00941FA4"/>
    <w:rsid w:val="00944ACA"/>
    <w:rsid w:val="0094783B"/>
    <w:rsid w:val="00951D35"/>
    <w:rsid w:val="0095391B"/>
    <w:rsid w:val="00963632"/>
    <w:rsid w:val="009659BC"/>
    <w:rsid w:val="009845B9"/>
    <w:rsid w:val="00986CA0"/>
    <w:rsid w:val="009972B1"/>
    <w:rsid w:val="009A3672"/>
    <w:rsid w:val="009A7930"/>
    <w:rsid w:val="009B238D"/>
    <w:rsid w:val="009B516E"/>
    <w:rsid w:val="009B7B39"/>
    <w:rsid w:val="009C4DED"/>
    <w:rsid w:val="009C6AA7"/>
    <w:rsid w:val="009D34C9"/>
    <w:rsid w:val="009D5933"/>
    <w:rsid w:val="009D78A5"/>
    <w:rsid w:val="009E71C4"/>
    <w:rsid w:val="009F1034"/>
    <w:rsid w:val="009F2555"/>
    <w:rsid w:val="00A01D4F"/>
    <w:rsid w:val="00A35217"/>
    <w:rsid w:val="00A41009"/>
    <w:rsid w:val="00A41B37"/>
    <w:rsid w:val="00A43C25"/>
    <w:rsid w:val="00A43E68"/>
    <w:rsid w:val="00A47727"/>
    <w:rsid w:val="00A54FA6"/>
    <w:rsid w:val="00A6460F"/>
    <w:rsid w:val="00A64C43"/>
    <w:rsid w:val="00A931B1"/>
    <w:rsid w:val="00A931C4"/>
    <w:rsid w:val="00A94DE6"/>
    <w:rsid w:val="00AA2A6F"/>
    <w:rsid w:val="00AA39A8"/>
    <w:rsid w:val="00AB48F1"/>
    <w:rsid w:val="00AB643B"/>
    <w:rsid w:val="00AD2D55"/>
    <w:rsid w:val="00AD2DBC"/>
    <w:rsid w:val="00AF0833"/>
    <w:rsid w:val="00AF21D5"/>
    <w:rsid w:val="00B00E01"/>
    <w:rsid w:val="00B12956"/>
    <w:rsid w:val="00B13905"/>
    <w:rsid w:val="00B33E0A"/>
    <w:rsid w:val="00B35CE3"/>
    <w:rsid w:val="00B373C9"/>
    <w:rsid w:val="00B43866"/>
    <w:rsid w:val="00B45EDC"/>
    <w:rsid w:val="00B534AC"/>
    <w:rsid w:val="00B53C5B"/>
    <w:rsid w:val="00B926F5"/>
    <w:rsid w:val="00B9624E"/>
    <w:rsid w:val="00BA6DFA"/>
    <w:rsid w:val="00BB392D"/>
    <w:rsid w:val="00BB5114"/>
    <w:rsid w:val="00BC4447"/>
    <w:rsid w:val="00BC6F6E"/>
    <w:rsid w:val="00BC77DD"/>
    <w:rsid w:val="00BD768D"/>
    <w:rsid w:val="00BD7798"/>
    <w:rsid w:val="00BE6791"/>
    <w:rsid w:val="00C10DE5"/>
    <w:rsid w:val="00C138B1"/>
    <w:rsid w:val="00C204EC"/>
    <w:rsid w:val="00C22559"/>
    <w:rsid w:val="00C2704B"/>
    <w:rsid w:val="00C350FF"/>
    <w:rsid w:val="00C4464E"/>
    <w:rsid w:val="00C453B7"/>
    <w:rsid w:val="00C504F8"/>
    <w:rsid w:val="00C50770"/>
    <w:rsid w:val="00C56BDD"/>
    <w:rsid w:val="00C61F8E"/>
    <w:rsid w:val="00C6474A"/>
    <w:rsid w:val="00C80374"/>
    <w:rsid w:val="00C81647"/>
    <w:rsid w:val="00C94BDA"/>
    <w:rsid w:val="00C95456"/>
    <w:rsid w:val="00CA4E3E"/>
    <w:rsid w:val="00CB0450"/>
    <w:rsid w:val="00CB4F14"/>
    <w:rsid w:val="00CB517A"/>
    <w:rsid w:val="00CB5901"/>
    <w:rsid w:val="00CB5CD3"/>
    <w:rsid w:val="00CB64F4"/>
    <w:rsid w:val="00CB6694"/>
    <w:rsid w:val="00CC317A"/>
    <w:rsid w:val="00CC37A2"/>
    <w:rsid w:val="00CE4A8F"/>
    <w:rsid w:val="00D04152"/>
    <w:rsid w:val="00D10630"/>
    <w:rsid w:val="00D236DB"/>
    <w:rsid w:val="00D26841"/>
    <w:rsid w:val="00D27D03"/>
    <w:rsid w:val="00D327F0"/>
    <w:rsid w:val="00D33F87"/>
    <w:rsid w:val="00D55B19"/>
    <w:rsid w:val="00D579E8"/>
    <w:rsid w:val="00D603EF"/>
    <w:rsid w:val="00D62A82"/>
    <w:rsid w:val="00D660B4"/>
    <w:rsid w:val="00D66BAB"/>
    <w:rsid w:val="00D74454"/>
    <w:rsid w:val="00D7548E"/>
    <w:rsid w:val="00D77882"/>
    <w:rsid w:val="00D8355B"/>
    <w:rsid w:val="00DA3DD9"/>
    <w:rsid w:val="00DA614C"/>
    <w:rsid w:val="00DB0F8E"/>
    <w:rsid w:val="00DB107E"/>
    <w:rsid w:val="00DB60DB"/>
    <w:rsid w:val="00DC36F0"/>
    <w:rsid w:val="00DC69D5"/>
    <w:rsid w:val="00DD507B"/>
    <w:rsid w:val="00DF6E46"/>
    <w:rsid w:val="00E05AE1"/>
    <w:rsid w:val="00E16970"/>
    <w:rsid w:val="00E255D4"/>
    <w:rsid w:val="00E364EF"/>
    <w:rsid w:val="00E438DA"/>
    <w:rsid w:val="00E53F3A"/>
    <w:rsid w:val="00E63626"/>
    <w:rsid w:val="00E63BB6"/>
    <w:rsid w:val="00E72247"/>
    <w:rsid w:val="00E83E4B"/>
    <w:rsid w:val="00E94540"/>
    <w:rsid w:val="00EA1178"/>
    <w:rsid w:val="00EA538B"/>
    <w:rsid w:val="00EA7DA2"/>
    <w:rsid w:val="00EC06AA"/>
    <w:rsid w:val="00EC295D"/>
    <w:rsid w:val="00EC3D9F"/>
    <w:rsid w:val="00ED181E"/>
    <w:rsid w:val="00ED2268"/>
    <w:rsid w:val="00ED242D"/>
    <w:rsid w:val="00EE0D3C"/>
    <w:rsid w:val="00EE42A8"/>
    <w:rsid w:val="00EE51B5"/>
    <w:rsid w:val="00EE6D28"/>
    <w:rsid w:val="00EF0142"/>
    <w:rsid w:val="00EF34F1"/>
    <w:rsid w:val="00F03119"/>
    <w:rsid w:val="00F11320"/>
    <w:rsid w:val="00F165EF"/>
    <w:rsid w:val="00F169F0"/>
    <w:rsid w:val="00F206FA"/>
    <w:rsid w:val="00F20735"/>
    <w:rsid w:val="00F260F9"/>
    <w:rsid w:val="00F31B40"/>
    <w:rsid w:val="00F31DC4"/>
    <w:rsid w:val="00F3624B"/>
    <w:rsid w:val="00F4161A"/>
    <w:rsid w:val="00F47B25"/>
    <w:rsid w:val="00F52D1C"/>
    <w:rsid w:val="00F577A7"/>
    <w:rsid w:val="00F57D53"/>
    <w:rsid w:val="00F84BAC"/>
    <w:rsid w:val="00F86AA5"/>
    <w:rsid w:val="00F975E5"/>
    <w:rsid w:val="00FA2A13"/>
    <w:rsid w:val="00FA6CB8"/>
    <w:rsid w:val="00FA7CB7"/>
    <w:rsid w:val="00FB3617"/>
    <w:rsid w:val="00FB4ECB"/>
    <w:rsid w:val="00FC29C5"/>
    <w:rsid w:val="00FC53D4"/>
    <w:rsid w:val="00FE7111"/>
    <w:rsid w:val="00FF6001"/>
    <w:rsid w:val="00FF6CAF"/>
    <w:rsid w:val="05829170"/>
    <w:rsid w:val="062F84FF"/>
    <w:rsid w:val="065EF1B2"/>
    <w:rsid w:val="07B749E7"/>
    <w:rsid w:val="0DAE559C"/>
    <w:rsid w:val="0FE06C78"/>
    <w:rsid w:val="11086BF7"/>
    <w:rsid w:val="1BC6C56A"/>
    <w:rsid w:val="1D45F67C"/>
    <w:rsid w:val="2B03E47A"/>
    <w:rsid w:val="2D37B778"/>
    <w:rsid w:val="2EDAF617"/>
    <w:rsid w:val="2F33EE32"/>
    <w:rsid w:val="37F00FD1"/>
    <w:rsid w:val="3804CA00"/>
    <w:rsid w:val="3E5F8340"/>
    <w:rsid w:val="3E6D6D03"/>
    <w:rsid w:val="401E6B9F"/>
    <w:rsid w:val="4ACA2206"/>
    <w:rsid w:val="4D5DBED0"/>
    <w:rsid w:val="50D612B7"/>
    <w:rsid w:val="51E5449B"/>
    <w:rsid w:val="53F35952"/>
    <w:rsid w:val="581D7300"/>
    <w:rsid w:val="5A40E211"/>
    <w:rsid w:val="5AFDBB69"/>
    <w:rsid w:val="5CA954F0"/>
    <w:rsid w:val="610472FC"/>
    <w:rsid w:val="64E3E16A"/>
    <w:rsid w:val="6B3F6DB5"/>
    <w:rsid w:val="6DE1CF45"/>
    <w:rsid w:val="6E3F91C6"/>
    <w:rsid w:val="7074DC00"/>
    <w:rsid w:val="70B1386A"/>
    <w:rsid w:val="73E72BA2"/>
    <w:rsid w:val="7779BAFE"/>
    <w:rsid w:val="780C77BE"/>
    <w:rsid w:val="7CE8A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75187"/>
  <w15:chartTrackingRefBased/>
  <w15:docId w15:val="{91D2EFA1-6DCA-42EA-8DA5-4CEA8FB0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479"/>
    <w:pPr>
      <w:spacing w:after="160" w:line="278" w:lineRule="auto"/>
    </w:pPr>
    <w:rPr>
      <w:rFonts w:eastAsiaTheme="minorHAnsi"/>
      <w:color w:val="auto"/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1481AB" w:themeColor="accent1" w:themeShade="BF"/>
      <w:kern w:val="0"/>
      <w:sz w:val="28"/>
      <w:szCs w:val="32"/>
      <w:lang w:eastAsia="ja-JP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 w:line="240" w:lineRule="auto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kern w:val="0"/>
      <w:szCs w:val="26"/>
      <w:lang w:eastAsia="ja-JP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86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D5571" w:themeColor="accent1" w:themeShade="7F"/>
      <w:kern w:val="0"/>
      <w:lang w:eastAsia="ja-JP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2"/>
      <w:szCs w:val="21"/>
      <w:lang w:eastAsia="ja-JP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2"/>
      <w:szCs w:val="21"/>
      <w:lang w:eastAsia="ja-JP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kern w:val="28"/>
      <w:sz w:val="56"/>
      <w:szCs w:val="22"/>
      <w:lang w:eastAsia="ja-JP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1481AB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264356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after="240" w:line="288" w:lineRule="auto"/>
      <w:contextualSpacing/>
    </w:pPr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pPr>
      <w:spacing w:after="0" w:line="240" w:lineRule="auto"/>
    </w:pPr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 w:line="240" w:lineRule="auto"/>
      <w:jc w:val="right"/>
    </w:pPr>
    <w:rPr>
      <w:rFonts w:eastAsiaTheme="minorEastAsia"/>
      <w:color w:val="1481AB" w:themeColor="accent1" w:themeShade="BF"/>
      <w:kern w:val="0"/>
      <w:sz w:val="22"/>
      <w:szCs w:val="22"/>
      <w:lang w:eastAsia="ja-JP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1481AB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1481AB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1481A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481AB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481AB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after="240" w:line="288" w:lineRule="auto"/>
      <w:contextualSpacing/>
    </w:pPr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2E653E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1481AB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 w:line="240" w:lineRule="auto"/>
    </w:pPr>
    <w:rPr>
      <w:rFonts w:eastAsiaTheme="minorEastAsia"/>
      <w:color w:val="404040" w:themeColor="text1" w:themeTint="BF"/>
      <w:kern w:val="0"/>
      <w:sz w:val="22"/>
      <w:szCs w:val="16"/>
      <w:lang w:eastAsia="ja-JP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1CADE4" w:themeColor="accent1"/>
        <w:left w:val="single" w:sz="2" w:space="10" w:color="1CADE4" w:themeColor="accent1"/>
        <w:bottom w:val="single" w:sz="2" w:space="10" w:color="1CADE4" w:themeColor="accent1"/>
        <w:right w:val="single" w:sz="2" w:space="10" w:color="1CADE4" w:themeColor="accent1"/>
      </w:pBdr>
      <w:spacing w:after="240" w:line="240" w:lineRule="auto"/>
      <w:ind w:left="1152" w:right="1152"/>
    </w:pPr>
    <w:rPr>
      <w:rFonts w:eastAsiaTheme="minorEastAsia"/>
      <w:i/>
      <w:iCs/>
      <w:color w:val="1481AB" w:themeColor="accent1" w:themeShade="BF"/>
      <w:kern w:val="0"/>
      <w:sz w:val="22"/>
      <w:szCs w:val="22"/>
      <w:lang w:eastAsia="ja-JP"/>
      <w14:ligatures w14:val="non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 w:line="240" w:lineRule="auto"/>
      <w:ind w:left="360"/>
    </w:pPr>
    <w:rPr>
      <w:rFonts w:eastAsiaTheme="minorEastAsia"/>
      <w:color w:val="404040" w:themeColor="text1" w:themeTint="BF"/>
      <w:kern w:val="0"/>
      <w:sz w:val="22"/>
      <w:szCs w:val="16"/>
      <w:lang w:eastAsia="ja-JP"/>
      <w14:ligatures w14:val="non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 w:line="240" w:lineRule="auto"/>
    </w:pPr>
    <w:rPr>
      <w:rFonts w:ascii="Segoe UI" w:eastAsiaTheme="minorEastAsia" w:hAnsi="Segoe UI" w:cs="Segoe UI"/>
      <w:color w:val="404040" w:themeColor="text1" w:themeTint="BF"/>
      <w:kern w:val="0"/>
      <w:sz w:val="22"/>
      <w:szCs w:val="16"/>
      <w:lang w:eastAsia="ja-JP"/>
      <w14:ligatures w14:val="non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 w:line="240" w:lineRule="auto"/>
    </w:pPr>
    <w:rPr>
      <w:rFonts w:eastAsiaTheme="minorEastAsia"/>
      <w:i/>
      <w:iCs/>
      <w:color w:val="335B74" w:themeColor="text2"/>
      <w:kern w:val="0"/>
      <w:sz w:val="22"/>
      <w:szCs w:val="18"/>
      <w:lang w:eastAsia="ja-JP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 w:line="240" w:lineRule="auto"/>
    </w:pPr>
    <w:rPr>
      <w:rFonts w:ascii="Segoe UI" w:eastAsiaTheme="minorEastAsia" w:hAnsi="Segoe UI" w:cs="Segoe UI"/>
      <w:color w:val="404040" w:themeColor="text1" w:themeTint="BF"/>
      <w:kern w:val="0"/>
      <w:sz w:val="22"/>
      <w:szCs w:val="18"/>
      <w:lang w:eastAsia="ja-JP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pPr>
      <w:spacing w:after="240" w:line="240" w:lineRule="auto"/>
    </w:pPr>
    <w:rPr>
      <w:rFonts w:eastAsiaTheme="minorEastAsia"/>
      <w:color w:val="404040" w:themeColor="text1" w:themeTint="BF"/>
      <w:kern w:val="0"/>
      <w:sz w:val="22"/>
      <w:szCs w:val="20"/>
      <w:lang w:eastAsia="ja-JP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 w:line="240" w:lineRule="auto"/>
    </w:pPr>
    <w:rPr>
      <w:rFonts w:eastAsiaTheme="minorEastAsia"/>
      <w:color w:val="404040" w:themeColor="text1" w:themeTint="BF"/>
      <w:kern w:val="0"/>
      <w:sz w:val="22"/>
      <w:szCs w:val="20"/>
      <w:lang w:eastAsia="ja-JP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 w:line="240" w:lineRule="auto"/>
    </w:pPr>
    <w:rPr>
      <w:rFonts w:asciiTheme="majorHAnsi" w:eastAsiaTheme="majorEastAsia" w:hAnsiTheme="majorHAnsi" w:cstheme="majorBidi"/>
      <w:color w:val="404040" w:themeColor="text1" w:themeTint="BF"/>
      <w:kern w:val="0"/>
      <w:sz w:val="22"/>
      <w:szCs w:val="20"/>
      <w:lang w:eastAsia="ja-JP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 w:line="240" w:lineRule="auto"/>
    </w:pPr>
    <w:rPr>
      <w:rFonts w:eastAsiaTheme="minorEastAsia"/>
      <w:color w:val="404040" w:themeColor="text1" w:themeTint="BF"/>
      <w:kern w:val="0"/>
      <w:sz w:val="22"/>
      <w:szCs w:val="20"/>
      <w:lang w:eastAsia="ja-JP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 w:line="240" w:lineRule="auto"/>
    </w:pPr>
    <w:rPr>
      <w:rFonts w:ascii="Consolas" w:eastAsiaTheme="minorEastAsia" w:hAnsi="Consolas"/>
      <w:color w:val="404040" w:themeColor="text1" w:themeTint="BF"/>
      <w:kern w:val="0"/>
      <w:sz w:val="22"/>
      <w:szCs w:val="20"/>
      <w:lang w:eastAsia="ja-JP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 w:line="240" w:lineRule="auto"/>
    </w:pPr>
    <w:rPr>
      <w:rFonts w:ascii="Consolas" w:eastAsiaTheme="minorEastAsia" w:hAnsi="Consolas"/>
      <w:color w:val="404040" w:themeColor="text1" w:themeTint="BF"/>
      <w:kern w:val="0"/>
      <w:sz w:val="22"/>
      <w:szCs w:val="21"/>
      <w:lang w:eastAsia="ja-JP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 w:after="240" w:line="240" w:lineRule="auto"/>
    </w:pPr>
    <w:rPr>
      <w:rFonts w:eastAsiaTheme="minorEastAsia"/>
      <w:color w:val="404040" w:themeColor="text1" w:themeTint="BF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86E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A47727"/>
    <w:pPr>
      <w:spacing w:after="240" w:line="240" w:lineRule="auto"/>
      <w:ind w:left="720"/>
      <w:contextualSpacing/>
    </w:pPr>
    <w:rPr>
      <w:rFonts w:eastAsiaTheme="minorEastAsia"/>
      <w:color w:val="404040" w:themeColor="text1" w:themeTint="BF"/>
      <w:kern w:val="0"/>
      <w:sz w:val="22"/>
      <w:szCs w:val="22"/>
      <w:lang w:eastAsia="ja-JP"/>
      <w14:ligatures w14:val="none"/>
    </w:rPr>
  </w:style>
  <w:style w:type="paragraph" w:customStyle="1" w:styleId="Style1">
    <w:name w:val="Style1"/>
    <w:basedOn w:val="Normal"/>
    <w:link w:val="Style1Char"/>
    <w:autoRedefine/>
    <w:qFormat/>
    <w:rsid w:val="00BC77DD"/>
    <w:pPr>
      <w:framePr w:hSpace="180" w:wrap="around" w:vAnchor="page" w:hAnchor="margin" w:xAlign="center" w:y="777"/>
      <w:spacing w:before="120" w:after="120" w:line="240" w:lineRule="auto"/>
      <w:ind w:right="-14"/>
      <w:jc w:val="center"/>
    </w:pPr>
    <w:rPr>
      <w:rFonts w:ascii="Raleway ExtraBold" w:hAnsi="Raleway ExtraBold"/>
      <w:b/>
      <w:bCs/>
      <w:caps/>
      <w:spacing w:val="240"/>
      <w:sz w:val="48"/>
      <w:szCs w:val="48"/>
    </w:rPr>
  </w:style>
  <w:style w:type="character" w:customStyle="1" w:styleId="Style1Char">
    <w:name w:val="Style1 Char"/>
    <w:basedOn w:val="DefaultParagraphFont"/>
    <w:link w:val="Style1"/>
    <w:rsid w:val="00BC77DD"/>
    <w:rPr>
      <w:rFonts w:ascii="Raleway ExtraBold" w:eastAsiaTheme="minorHAnsi" w:hAnsi="Raleway ExtraBold"/>
      <w:b/>
      <w:bCs/>
      <w:caps/>
      <w:color w:val="auto"/>
      <w:spacing w:val="240"/>
      <w:kern w:val="2"/>
      <w:sz w:val="48"/>
      <w:szCs w:val="4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hung-nguyen-dev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Th-nguyen-Dev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yannguyen.dev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ehance.net/ryannguyen3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th2\AppData\Roaming\Microsoft\Templates\Restaurant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34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Links>
    <vt:vector size="24" baseType="variant"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https://www.behance.net/ryannguyen35</vt:lpwstr>
      </vt:variant>
      <vt:variant>
        <vt:lpwstr/>
      </vt:variant>
      <vt:variant>
        <vt:i4>4653078</vt:i4>
      </vt:variant>
      <vt:variant>
        <vt:i4>6</vt:i4>
      </vt:variant>
      <vt:variant>
        <vt:i4>0</vt:i4>
      </vt:variant>
      <vt:variant>
        <vt:i4>5</vt:i4>
      </vt:variant>
      <vt:variant>
        <vt:lpwstr>https://github.com/Th-nguyen-Dev</vt:lpwstr>
      </vt:variant>
      <vt:variant>
        <vt:lpwstr/>
      </vt:variant>
      <vt:variant>
        <vt:i4>196615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https://www.linkedin.com/in/hung-nguyen-dev/</vt:lpwstr>
      </vt:variant>
      <vt:variant>
        <vt:lpwstr/>
      </vt:variant>
      <vt:variant>
        <vt:i4>6553702</vt:i4>
      </vt:variant>
      <vt:variant>
        <vt:i4>0</vt:i4>
      </vt:variant>
      <vt:variant>
        <vt:i4>0</vt:i4>
      </vt:variant>
      <vt:variant>
        <vt:i4>5</vt:i4>
      </vt:variant>
      <vt:variant>
        <vt:lpwstr>https://ryannguyen.dev/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Thehung nguyen</cp:lastModifiedBy>
  <cp:revision>4</cp:revision>
  <dcterms:created xsi:type="dcterms:W3CDTF">2024-04-10T19:44:00Z</dcterms:created>
  <dcterms:modified xsi:type="dcterms:W3CDTF">2024-10-19T22:23:00Z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